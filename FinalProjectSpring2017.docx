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FC" w:rsidRPr="002336FC" w:rsidRDefault="007557C2" w:rsidP="002336FC">
      <w:pPr>
        <w:pStyle w:val="Title"/>
        <w:jc w:val="center"/>
        <w:rPr>
          <w:rFonts w:ascii="Georgia" w:hAnsi="Georgia"/>
          <w:sz w:val="56"/>
          <w:szCs w:val="56"/>
        </w:rPr>
      </w:pPr>
      <w:r w:rsidRPr="002336FC">
        <w:rPr>
          <w:rFonts w:ascii="Georgia" w:hAnsi="Georgia"/>
          <w:sz w:val="56"/>
          <w:szCs w:val="56"/>
        </w:rPr>
        <w:t>Personal Page</w:t>
      </w:r>
      <w:r w:rsidR="002336FC" w:rsidRPr="002336FC">
        <w:rPr>
          <w:rFonts w:ascii="Georgia" w:hAnsi="Georgia"/>
          <w:sz w:val="56"/>
          <w:szCs w:val="56"/>
        </w:rPr>
        <w:t>/ Professional Website</w:t>
      </w:r>
      <w:r w:rsidRPr="002336FC">
        <w:rPr>
          <w:rFonts w:ascii="Georgia" w:hAnsi="Georgia"/>
          <w:sz w:val="56"/>
          <w:szCs w:val="56"/>
        </w:rPr>
        <w:t>,</w:t>
      </w:r>
    </w:p>
    <w:p w:rsidR="008A0588" w:rsidRPr="002336FC" w:rsidRDefault="007557C2" w:rsidP="002336FC">
      <w:pPr>
        <w:pStyle w:val="Title"/>
        <w:jc w:val="center"/>
        <w:rPr>
          <w:rFonts w:ascii="Georgia" w:hAnsi="Georgia"/>
          <w:sz w:val="56"/>
          <w:szCs w:val="56"/>
        </w:rPr>
      </w:pPr>
      <w:r w:rsidRPr="002336FC">
        <w:rPr>
          <w:rFonts w:ascii="Georgia" w:hAnsi="Georgia"/>
          <w:sz w:val="56"/>
          <w:szCs w:val="56"/>
        </w:rPr>
        <w:t>Part I and II</w:t>
      </w:r>
    </w:p>
    <w:p w:rsidR="008A0588" w:rsidRPr="002336FC" w:rsidRDefault="007557C2">
      <w:pPr>
        <w:pStyle w:val="Heading1"/>
        <w:rPr>
          <w:rFonts w:ascii="Georgia" w:hAnsi="Georgia"/>
        </w:rPr>
      </w:pPr>
      <w:r w:rsidRPr="002336FC">
        <w:rPr>
          <w:rFonts w:ascii="Georgia" w:hAnsi="Georgia"/>
        </w:rPr>
        <w:t>Part I</w:t>
      </w:r>
    </w:p>
    <w:p w:rsidR="001A32C9" w:rsidRPr="002336FC" w:rsidRDefault="007557C2" w:rsidP="00E432EE">
      <w:pPr>
        <w:rPr>
          <w:rFonts w:ascii="Georgia" w:hAnsi="Georgia"/>
        </w:rPr>
      </w:pPr>
      <w:r w:rsidRPr="002336FC">
        <w:rPr>
          <w:rFonts w:ascii="Georgia" w:hAnsi="Georgia"/>
        </w:rPr>
        <w:t xml:space="preserve">You will create a Home page that includes all content in a proper arrangement in preparation for creating a CSS page. Select </w:t>
      </w:r>
      <w:r w:rsidR="001A32C9" w:rsidRPr="002336FC">
        <w:rPr>
          <w:rFonts w:ascii="Georgia" w:hAnsi="Georgia"/>
        </w:rPr>
        <w:t>your Starting Point: Empty Stack</w:t>
      </w:r>
    </w:p>
    <w:p w:rsidR="001A32C9" w:rsidRPr="002336FC" w:rsidRDefault="001A32C9" w:rsidP="001A32C9">
      <w:pPr>
        <w:pStyle w:val="ListParagraph"/>
        <w:numPr>
          <w:ilvl w:val="0"/>
          <w:numId w:val="13"/>
        </w:numPr>
        <w:rPr>
          <w:rFonts w:ascii="Georgia" w:hAnsi="Georgia"/>
        </w:rPr>
      </w:pPr>
      <w:r w:rsidRPr="002336FC">
        <w:rPr>
          <w:rFonts w:ascii="Georgia" w:hAnsi="Georgia"/>
        </w:rPr>
        <w:t>Name: Final_Project</w:t>
      </w:r>
      <w:r w:rsidR="00E432EE">
        <w:rPr>
          <w:rFonts w:ascii="Georgia" w:hAnsi="Georgia"/>
        </w:rPr>
        <w:t>_Lastname</w:t>
      </w:r>
    </w:p>
    <w:p w:rsidR="001A32C9" w:rsidRPr="002336FC" w:rsidRDefault="001A32C9" w:rsidP="00E432EE">
      <w:pPr>
        <w:pStyle w:val="ListParagraph"/>
        <w:rPr>
          <w:rFonts w:ascii="Georgia" w:hAnsi="Georgia"/>
        </w:rPr>
      </w:pPr>
    </w:p>
    <w:p w:rsidR="001A32C9" w:rsidRPr="002336FC" w:rsidRDefault="001A32C9" w:rsidP="001A32C9">
      <w:pPr>
        <w:rPr>
          <w:rFonts w:ascii="Georgia" w:hAnsi="Georgia"/>
        </w:rPr>
      </w:pPr>
      <w:r w:rsidRPr="002336FC">
        <w:rPr>
          <w:rFonts w:ascii="Georgia" w:hAnsi="Georgia"/>
        </w:rPr>
        <w:t>What should be included?</w:t>
      </w:r>
    </w:p>
    <w:p w:rsidR="001A32C9" w:rsidRPr="002336FC" w:rsidRDefault="001A32C9" w:rsidP="001A32C9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2336FC">
        <w:rPr>
          <w:rFonts w:ascii="Georgia" w:hAnsi="Georgia"/>
        </w:rPr>
        <w:t>A title in the title bar;</w:t>
      </w:r>
    </w:p>
    <w:p w:rsidR="001A32C9" w:rsidRPr="002336FC" w:rsidRDefault="0052585B" w:rsidP="001A32C9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>(1-3)</w:t>
      </w:r>
      <w:r w:rsidR="001A32C9" w:rsidRPr="002336FC">
        <w:rPr>
          <w:rFonts w:ascii="Georgia" w:hAnsi="Georgia"/>
        </w:rPr>
        <w:t xml:space="preserve"> image</w:t>
      </w:r>
      <w:r>
        <w:rPr>
          <w:rFonts w:ascii="Georgia" w:hAnsi="Georgia"/>
        </w:rPr>
        <w:t>s</w:t>
      </w:r>
      <w:r w:rsidR="00E432EE">
        <w:rPr>
          <w:rFonts w:ascii="Georgia" w:hAnsi="Georgia"/>
        </w:rPr>
        <w:t xml:space="preserve"> on </w:t>
      </w:r>
      <w:r w:rsidR="001A32C9" w:rsidRPr="002336FC">
        <w:rPr>
          <w:rFonts w:ascii="Georgia" w:hAnsi="Georgia"/>
        </w:rPr>
        <w:t>the page; (Professional head shot</w:t>
      </w:r>
      <w:r>
        <w:rPr>
          <w:rFonts w:ascii="Georgia" w:hAnsi="Georgia"/>
        </w:rPr>
        <w:t xml:space="preserve">s / Graduation picture </w:t>
      </w:r>
      <w:r w:rsidR="001A32C9" w:rsidRPr="002336FC">
        <w:rPr>
          <w:rFonts w:ascii="Georgia" w:hAnsi="Georgia"/>
        </w:rPr>
        <w:t>)</w:t>
      </w:r>
      <w:r>
        <w:rPr>
          <w:rFonts w:ascii="Georgia" w:hAnsi="Georgia"/>
        </w:rPr>
        <w:t xml:space="preserve"> NOTE: Unprofessional pictures will not be acceptable </w:t>
      </w:r>
    </w:p>
    <w:p w:rsidR="001A32C9" w:rsidRPr="002336FC" w:rsidRDefault="00E432EE" w:rsidP="001A32C9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Your full name </w:t>
      </w:r>
      <w:r w:rsidR="001A32C9" w:rsidRPr="002336FC">
        <w:rPr>
          <w:rFonts w:ascii="Georgia" w:hAnsi="Georgia"/>
        </w:rPr>
        <w:t xml:space="preserve"> (First and Last name)</w:t>
      </w:r>
    </w:p>
    <w:p w:rsidR="004E754B" w:rsidRPr="002336FC" w:rsidRDefault="004E754B" w:rsidP="001A32C9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2336FC">
        <w:rPr>
          <w:rFonts w:ascii="Georgia" w:hAnsi="Georgia"/>
        </w:rPr>
        <w:t>Biography</w:t>
      </w:r>
      <w:r w:rsidR="002336FC">
        <w:rPr>
          <w:rFonts w:ascii="Georgia" w:hAnsi="Georgia"/>
        </w:rPr>
        <w:t>/ Personal</w:t>
      </w:r>
      <w:r w:rsidRPr="002336FC">
        <w:rPr>
          <w:rFonts w:ascii="Georgia" w:hAnsi="Georgia"/>
        </w:rPr>
        <w:t xml:space="preserve"> highlight;</w:t>
      </w:r>
    </w:p>
    <w:p w:rsidR="00E432EE" w:rsidRDefault="00E432EE" w:rsidP="001A32C9">
      <w:pPr>
        <w:pStyle w:val="ListParagraph"/>
        <w:numPr>
          <w:ilvl w:val="0"/>
          <w:numId w:val="14"/>
        </w:numPr>
        <w:rPr>
          <w:rFonts w:ascii="Georgia" w:hAnsi="Georgia"/>
        </w:rPr>
      </w:pPr>
      <w:r>
        <w:rPr>
          <w:rFonts w:ascii="Georgia" w:hAnsi="Georgia"/>
        </w:rPr>
        <w:t xml:space="preserve">Resume </w:t>
      </w:r>
    </w:p>
    <w:p w:rsidR="00E432EE" w:rsidRDefault="004E754B" w:rsidP="00E432EE">
      <w:pPr>
        <w:pStyle w:val="ListParagraph"/>
        <w:numPr>
          <w:ilvl w:val="1"/>
          <w:numId w:val="14"/>
        </w:numPr>
        <w:rPr>
          <w:rFonts w:ascii="Georgia" w:hAnsi="Georgia"/>
        </w:rPr>
      </w:pPr>
      <w:r w:rsidRPr="002336FC">
        <w:rPr>
          <w:rFonts w:ascii="Georgia" w:hAnsi="Georgia"/>
        </w:rPr>
        <w:t xml:space="preserve">Link </w:t>
      </w:r>
    </w:p>
    <w:p w:rsidR="004E754B" w:rsidRPr="002336FC" w:rsidRDefault="00E432EE" w:rsidP="00E432EE">
      <w:pPr>
        <w:pStyle w:val="ListParagraph"/>
        <w:numPr>
          <w:ilvl w:val="1"/>
          <w:numId w:val="14"/>
        </w:numPr>
        <w:rPr>
          <w:rFonts w:ascii="Georgia" w:hAnsi="Georgia"/>
        </w:rPr>
      </w:pPr>
      <w:r>
        <w:rPr>
          <w:rFonts w:ascii="Georgia" w:hAnsi="Georgia"/>
        </w:rPr>
        <w:t>embedded</w:t>
      </w:r>
    </w:p>
    <w:p w:rsidR="001A32C9" w:rsidRPr="002336FC" w:rsidRDefault="001A32C9" w:rsidP="001A32C9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2336FC">
        <w:rPr>
          <w:rFonts w:ascii="Georgia" w:hAnsi="Georgia"/>
        </w:rPr>
        <w:t xml:space="preserve">A navigation scheme for subsequent pages: (You should </w:t>
      </w:r>
      <w:r w:rsidR="00E432EE">
        <w:rPr>
          <w:rFonts w:ascii="Georgia" w:hAnsi="Georgia"/>
        </w:rPr>
        <w:t>have at least 5</w:t>
      </w:r>
      <w:r w:rsidR="004E754B" w:rsidRPr="002336FC">
        <w:rPr>
          <w:rFonts w:ascii="Georgia" w:hAnsi="Georgia"/>
        </w:rPr>
        <w:t xml:space="preserve"> pages)</w:t>
      </w:r>
    </w:p>
    <w:p w:rsidR="001A32C9" w:rsidRPr="002336FC" w:rsidRDefault="001A32C9" w:rsidP="001A32C9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2336FC">
        <w:rPr>
          <w:rFonts w:ascii="Georgia" w:hAnsi="Georgia"/>
        </w:rPr>
        <w:t>You also may include basic links to social media;</w:t>
      </w:r>
      <w:r w:rsidR="004E754B" w:rsidRPr="002336FC">
        <w:rPr>
          <w:rFonts w:ascii="Georgia" w:hAnsi="Georgia"/>
        </w:rPr>
        <w:t xml:space="preserve"> (Must have link to your linkedIn page)</w:t>
      </w:r>
    </w:p>
    <w:p w:rsidR="001A32C9" w:rsidRDefault="001A32C9" w:rsidP="001A32C9">
      <w:pPr>
        <w:pStyle w:val="ListParagraph"/>
        <w:numPr>
          <w:ilvl w:val="0"/>
          <w:numId w:val="14"/>
        </w:numPr>
        <w:rPr>
          <w:rFonts w:ascii="Georgia" w:hAnsi="Georgia"/>
        </w:rPr>
      </w:pPr>
      <w:r w:rsidRPr="002336FC">
        <w:rPr>
          <w:rFonts w:ascii="Georgia" w:hAnsi="Georgia"/>
        </w:rPr>
        <w:t>Other background information.</w:t>
      </w:r>
      <w:r w:rsidR="004E754B" w:rsidRPr="002336FC">
        <w:rPr>
          <w:rFonts w:ascii="Georgia" w:hAnsi="Georgia"/>
        </w:rPr>
        <w:t xml:space="preserve"> (This can be whatever you want to share )</w:t>
      </w:r>
    </w:p>
    <w:p w:rsidR="0052585B" w:rsidRPr="002336FC" w:rsidRDefault="0052585B" w:rsidP="0052585B">
      <w:pPr>
        <w:pStyle w:val="ListParagraph"/>
        <w:rPr>
          <w:rFonts w:ascii="Georgia" w:hAnsi="Georgia"/>
        </w:rPr>
      </w:pPr>
    </w:p>
    <w:p w:rsidR="004E754B" w:rsidRPr="002336FC" w:rsidRDefault="004E754B" w:rsidP="004E754B">
      <w:pPr>
        <w:pStyle w:val="Heading1"/>
        <w:rPr>
          <w:rFonts w:ascii="Georgia" w:hAnsi="Georgia"/>
        </w:rPr>
      </w:pPr>
      <w:bookmarkStart w:id="0" w:name="_GoBack"/>
      <w:bookmarkEnd w:id="0"/>
      <w:r w:rsidRPr="002336FC">
        <w:rPr>
          <w:rFonts w:ascii="Georgia" w:hAnsi="Georgia"/>
        </w:rPr>
        <w:t>Part II</w:t>
      </w:r>
    </w:p>
    <w:p w:rsidR="004E754B" w:rsidRPr="002336FC" w:rsidRDefault="004E754B" w:rsidP="004E754B">
      <w:pPr>
        <w:rPr>
          <w:rFonts w:ascii="Georgia" w:hAnsi="Georgia"/>
        </w:rPr>
      </w:pPr>
      <w:r w:rsidRPr="002336FC">
        <w:rPr>
          <w:rFonts w:ascii="Georgia" w:hAnsi="Georgia"/>
        </w:rPr>
        <w:t>Your completed page sh</w:t>
      </w:r>
      <w:r w:rsidR="0052585B">
        <w:rPr>
          <w:rFonts w:ascii="Georgia" w:hAnsi="Georgia"/>
        </w:rPr>
        <w:t>ould be finis</w:t>
      </w:r>
      <w:r w:rsidR="005A4D38">
        <w:rPr>
          <w:rFonts w:ascii="Georgia" w:hAnsi="Georgia"/>
        </w:rPr>
        <w:t xml:space="preserve">hed no later than the week of </w:t>
      </w:r>
      <w:r w:rsidR="005A4D38" w:rsidRPr="00E8216E">
        <w:rPr>
          <w:rFonts w:ascii="Georgia" w:hAnsi="Georgia"/>
          <w:highlight w:val="yellow"/>
        </w:rPr>
        <w:t>4/12/2017</w:t>
      </w:r>
      <w:r w:rsidRPr="002336FC">
        <w:rPr>
          <w:rFonts w:ascii="Georgia" w:hAnsi="Georgia"/>
        </w:rPr>
        <w:t xml:space="preserve"> and be ready for demo/presentation to the class. </w:t>
      </w:r>
    </w:p>
    <w:p w:rsidR="004E754B" w:rsidRPr="002336FC" w:rsidRDefault="004E754B" w:rsidP="004E754B">
      <w:pPr>
        <w:pStyle w:val="ListParagraph"/>
        <w:numPr>
          <w:ilvl w:val="0"/>
          <w:numId w:val="16"/>
        </w:numPr>
        <w:rPr>
          <w:rFonts w:ascii="Georgia" w:hAnsi="Georgia"/>
        </w:rPr>
      </w:pPr>
      <w:r w:rsidRPr="002336FC">
        <w:rPr>
          <w:rFonts w:ascii="Georgia" w:hAnsi="Georgia"/>
        </w:rPr>
        <w:t>You</w:t>
      </w:r>
      <w:r w:rsidR="002336FC">
        <w:rPr>
          <w:rFonts w:ascii="Georgia" w:hAnsi="Georgia"/>
        </w:rPr>
        <w:t>r</w:t>
      </w:r>
      <w:r w:rsidRPr="002336FC">
        <w:rPr>
          <w:rFonts w:ascii="Georgia" w:hAnsi="Georgia"/>
        </w:rPr>
        <w:t xml:space="preserve"> grade will be determined by peer evaluations</w:t>
      </w:r>
      <w:r w:rsidR="002336FC" w:rsidRPr="002336FC">
        <w:rPr>
          <w:rFonts w:ascii="Georgia" w:hAnsi="Georgia"/>
        </w:rPr>
        <w:t xml:space="preserve"> / Technical competence (everything appears as it should)</w:t>
      </w:r>
    </w:p>
    <w:p w:rsidR="004E754B" w:rsidRPr="004E754B" w:rsidRDefault="002336FC" w:rsidP="004E754B">
      <w:pPr>
        <w:shd w:val="clear" w:color="auto" w:fill="FFFFFF"/>
        <w:spacing w:before="100" w:beforeAutospacing="1" w:after="100" w:afterAutospacing="1" w:line="240" w:lineRule="auto"/>
        <w:ind w:firstLine="480"/>
        <w:rPr>
          <w:rFonts w:ascii="Georgia" w:eastAsia="Times New Roman" w:hAnsi="Georgia" w:cs="Times New Roman"/>
          <w:color w:val="000000"/>
          <w:lang w:eastAsia="en-US"/>
        </w:rPr>
      </w:pPr>
      <w:r>
        <w:rPr>
          <w:rFonts w:ascii="Georgia" w:eastAsia="Times New Roman" w:hAnsi="Georgia" w:cs="Times New Roman"/>
          <w:color w:val="000000"/>
          <w:lang w:eastAsia="en-US"/>
        </w:rPr>
        <w:t xml:space="preserve">Criteria you will be graded </w:t>
      </w:r>
      <w:r w:rsidR="004E754B" w:rsidRPr="004E754B">
        <w:rPr>
          <w:rFonts w:ascii="Georgia" w:eastAsia="Times New Roman" w:hAnsi="Georgia" w:cs="Times New Roman"/>
          <w:color w:val="000000"/>
          <w:lang w:eastAsia="en-US"/>
        </w:rPr>
        <w:t>by:</w:t>
      </w:r>
    </w:p>
    <w:p w:rsidR="004E754B" w:rsidRPr="004E754B" w:rsidRDefault="004E754B" w:rsidP="004E75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>Presence of a title</w:t>
      </w:r>
    </w:p>
    <w:p w:rsidR="004E754B" w:rsidRPr="004E754B" w:rsidRDefault="004E754B" w:rsidP="004E75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>Correct HTML/CSS</w:t>
      </w:r>
    </w:p>
    <w:p w:rsidR="004E754B" w:rsidRPr="004E754B" w:rsidRDefault="004E754B" w:rsidP="004E75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 xml:space="preserve">Links </w:t>
      </w:r>
    </w:p>
    <w:p w:rsidR="004E754B" w:rsidRPr="004E754B" w:rsidRDefault="004E754B" w:rsidP="004E75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>Aesthetic choices:</w:t>
      </w:r>
    </w:p>
    <w:p w:rsidR="004E754B" w:rsidRPr="004E754B" w:rsidRDefault="004E754B" w:rsidP="004E754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>Legible text</w:t>
      </w:r>
    </w:p>
    <w:p w:rsidR="004E754B" w:rsidRPr="004E754B" w:rsidRDefault="004E754B" w:rsidP="004E754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>Non-clashing colors</w:t>
      </w:r>
    </w:p>
    <w:p w:rsidR="004E754B" w:rsidRPr="004E754B" w:rsidRDefault="004E754B" w:rsidP="004E754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>Reasonable used of space (items line up)</w:t>
      </w:r>
    </w:p>
    <w:p w:rsidR="004E754B" w:rsidRPr="004E754B" w:rsidRDefault="004E754B" w:rsidP="004E754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>A clear focal point.</w:t>
      </w:r>
    </w:p>
    <w:p w:rsidR="004E754B" w:rsidRPr="004E754B" w:rsidRDefault="004E754B" w:rsidP="004E75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lang w:eastAsia="en-US"/>
        </w:rPr>
      </w:pPr>
      <w:r w:rsidRPr="004E754B">
        <w:rPr>
          <w:rFonts w:ascii="Georgia" w:eastAsia="Times New Roman" w:hAnsi="Georgia" w:cs="Times New Roman"/>
          <w:color w:val="000000"/>
          <w:lang w:eastAsia="en-US"/>
        </w:rPr>
        <w:t>Creativity</w:t>
      </w:r>
    </w:p>
    <w:p w:rsidR="00640D1E" w:rsidRPr="002329C6" w:rsidRDefault="004E754B" w:rsidP="00F73C3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</w:rPr>
      </w:pPr>
      <w:r w:rsidRPr="002329C6">
        <w:rPr>
          <w:rFonts w:ascii="Georgia" w:eastAsia="Times New Roman" w:hAnsi="Georgia" w:cs="Times New Roman"/>
          <w:color w:val="000000"/>
          <w:lang w:eastAsia="en-US"/>
        </w:rPr>
        <w:t>Appropriateness to purp</w:t>
      </w:r>
      <w:r w:rsidR="002336FC" w:rsidRPr="002329C6">
        <w:rPr>
          <w:rFonts w:ascii="Georgia" w:eastAsia="Times New Roman" w:hAnsi="Georgia" w:cs="Times New Roman"/>
          <w:color w:val="000000"/>
          <w:lang w:eastAsia="en-US"/>
        </w:rPr>
        <w:t>ose</w:t>
      </w:r>
    </w:p>
    <w:sectPr w:rsidR="00640D1E" w:rsidRPr="002329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D22" w:rsidRDefault="002D3D22">
      <w:pPr>
        <w:spacing w:after="0" w:line="240" w:lineRule="auto"/>
      </w:pPr>
      <w:r>
        <w:separator/>
      </w:r>
    </w:p>
  </w:endnote>
  <w:endnote w:type="continuationSeparator" w:id="0">
    <w:p w:rsidR="002D3D22" w:rsidRDefault="002D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D22" w:rsidRDefault="002D3D22">
      <w:pPr>
        <w:spacing w:after="0" w:line="240" w:lineRule="auto"/>
      </w:pPr>
      <w:r>
        <w:separator/>
      </w:r>
    </w:p>
  </w:footnote>
  <w:footnote w:type="continuationSeparator" w:id="0">
    <w:p w:rsidR="002D3D22" w:rsidRDefault="002D3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7D67"/>
    <w:multiLevelType w:val="hybridMultilevel"/>
    <w:tmpl w:val="53C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1B81"/>
    <w:multiLevelType w:val="hybridMultilevel"/>
    <w:tmpl w:val="9352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60DC5"/>
    <w:multiLevelType w:val="hybridMultilevel"/>
    <w:tmpl w:val="DB18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51679"/>
    <w:multiLevelType w:val="multilevel"/>
    <w:tmpl w:val="C6D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2"/>
  </w:num>
  <w:num w:numId="1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C2"/>
    <w:rsid w:val="001A32C9"/>
    <w:rsid w:val="002329C6"/>
    <w:rsid w:val="002336FC"/>
    <w:rsid w:val="002D3D22"/>
    <w:rsid w:val="004E754B"/>
    <w:rsid w:val="0052585B"/>
    <w:rsid w:val="00575EC0"/>
    <w:rsid w:val="005A4D38"/>
    <w:rsid w:val="005C4E63"/>
    <w:rsid w:val="00640D1E"/>
    <w:rsid w:val="006C1708"/>
    <w:rsid w:val="007557C2"/>
    <w:rsid w:val="008A0588"/>
    <w:rsid w:val="009A023C"/>
    <w:rsid w:val="00D304F2"/>
    <w:rsid w:val="00D877C1"/>
    <w:rsid w:val="00E432EE"/>
    <w:rsid w:val="00E46F9E"/>
    <w:rsid w:val="00E8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46C75-FF61-43EF-9EF3-8313C844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E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win_000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1CB07-2BF5-4B36-A697-11D83B97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Jacobs</dc:creator>
  <cp:keywords/>
  <dc:description/>
  <cp:lastModifiedBy>Jean-Baptiste, Sony</cp:lastModifiedBy>
  <cp:revision>2</cp:revision>
  <dcterms:created xsi:type="dcterms:W3CDTF">2017-02-19T23:54:00Z</dcterms:created>
  <dcterms:modified xsi:type="dcterms:W3CDTF">2017-02-19T23:54:00Z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